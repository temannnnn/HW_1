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115BA" w:rsidP="003A4ECB">
      <w:pPr>
        <w:jc w:val="center"/>
        <w:rPr>
          <w:caps/>
          <w:sz w:val="32"/>
        </w:rPr>
      </w:pPr>
      <w:bookmarkStart w:id="0" w:name="_Toc118260646"/>
      <w:r>
        <w:rPr>
          <w:caps/>
          <w:sz w:val="32"/>
        </w:rPr>
        <w:t>Аннотация</w:t>
      </w:r>
      <w:bookmarkEnd w:id="0"/>
    </w:p>
    <w:p w:rsidR="00000000" w:rsidRDefault="009115BA"/>
    <w:p w:rsidR="00000000" w:rsidRDefault="009115BA"/>
    <w:p w:rsidR="00000000" w:rsidRDefault="009115BA"/>
    <w:p w:rsidR="00000000" w:rsidRDefault="009115BA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руководство программиста по настройке и использованию программы </w:t>
      </w:r>
      <w:r>
        <w:rPr>
          <w:sz w:val="28"/>
        </w:rPr>
        <w:t>«</w:t>
      </w:r>
      <w:r w:rsidR="00A04054">
        <w:rPr>
          <w:sz w:val="28"/>
          <w:lang w:val="en-US"/>
        </w:rPr>
        <w:t>HW</w:t>
      </w:r>
      <w:r w:rsidR="00A04054" w:rsidRPr="00A04054">
        <w:rPr>
          <w:sz w:val="28"/>
        </w:rPr>
        <w:t>_1</w:t>
      </w:r>
      <w:r w:rsidR="00A04054">
        <w:rPr>
          <w:sz w:val="28"/>
        </w:rPr>
        <w:t>.</w:t>
      </w:r>
      <w:r w:rsidR="00A04054">
        <w:rPr>
          <w:sz w:val="28"/>
          <w:lang w:val="en-US"/>
        </w:rPr>
        <w:t>py</w:t>
      </w:r>
      <w:r>
        <w:rPr>
          <w:sz w:val="28"/>
        </w:rPr>
        <w:t xml:space="preserve">», предназначенной для </w:t>
      </w:r>
      <w:r w:rsidR="00A04054">
        <w:rPr>
          <w:sz w:val="28"/>
        </w:rPr>
        <w:t>рассчета значений сопротивлений в графе</w:t>
      </w:r>
      <w:r>
        <w:rPr>
          <w:sz w:val="28"/>
        </w:rPr>
        <w:t>.</w:t>
      </w:r>
      <w:r>
        <w:rPr>
          <w:sz w:val="28"/>
        </w:rPr>
        <w:t xml:space="preserve"> </w:t>
      </w:r>
    </w:p>
    <w:p w:rsidR="00000000" w:rsidRDefault="009115BA">
      <w:pPr>
        <w:pStyle w:val="a8"/>
      </w:pPr>
      <w:r>
        <w:tab/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</w:t>
      </w:r>
      <w:r>
        <w:t>(объем оперативной памяти, требования к составу и параметрам периферийных устройств, требования к программному обеспечению и т.п.).</w:t>
      </w:r>
      <w:r>
        <w:tab/>
      </w:r>
    </w:p>
    <w:p w:rsidR="00000000" w:rsidRDefault="009115BA">
      <w:pPr>
        <w:ind w:firstLine="708"/>
        <w:jc w:val="both"/>
        <w:rPr>
          <w:sz w:val="28"/>
        </w:rPr>
      </w:pPr>
      <w:r>
        <w:rPr>
          <w:sz w:val="28"/>
        </w:rPr>
        <w:t>В разделе «Характеристика программы» приведено описание основных характеристик и особенностей программы (режим работы, сред</w:t>
      </w:r>
      <w:r>
        <w:rPr>
          <w:sz w:val="28"/>
        </w:rPr>
        <w:t xml:space="preserve">ства контроля правильности выполнения и самовосстанавливаемости программы и т.п.). </w:t>
      </w:r>
    </w:p>
    <w:p w:rsidR="00000000" w:rsidRDefault="009115BA">
      <w:pPr>
        <w:pStyle w:val="a8"/>
      </w:pPr>
      <w:r>
        <w:tab/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:rsidR="00000000" w:rsidRDefault="009115BA">
      <w:pPr>
        <w:pStyle w:val="a8"/>
      </w:pPr>
      <w:r>
        <w:tab/>
        <w:t>В разделе «Сообщения» ука</w:t>
      </w:r>
      <w:r>
        <w:t>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:rsidR="00000000" w:rsidRDefault="009115BA">
      <w:pPr>
        <w:ind w:firstLine="708"/>
        <w:jc w:val="both"/>
      </w:pPr>
      <w:r>
        <w:rPr>
          <w:sz w:val="28"/>
        </w:rPr>
        <w:t>Оформление программного документа «Руководство программиста» произведено по треб</w:t>
      </w:r>
      <w:r>
        <w:rPr>
          <w:sz w:val="28"/>
        </w:rPr>
        <w:t xml:space="preserve">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19.504-79*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000000" w:rsidRDefault="009115BA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1" w:name="_Toc118260647"/>
      <w:r>
        <w:rPr>
          <w:caps/>
          <w:sz w:val="32"/>
        </w:rPr>
        <w:lastRenderedPageBreak/>
        <w:t>Содержание</w:t>
      </w:r>
      <w:bookmarkEnd w:id="1"/>
    </w:p>
    <w:p w:rsidR="00000000" w:rsidRDefault="009115BA">
      <w:pPr>
        <w:rPr>
          <w:b/>
          <w:bCs/>
        </w:rPr>
      </w:pPr>
    </w:p>
    <w:p w:rsidR="00000000" w:rsidRDefault="009115BA">
      <w:pPr>
        <w:rPr>
          <w:b/>
          <w:bCs/>
        </w:rPr>
      </w:pPr>
    </w:p>
    <w:p w:rsidR="00000000" w:rsidRDefault="009115BA">
      <w:pPr>
        <w:rPr>
          <w:bCs/>
        </w:rPr>
      </w:pPr>
    </w:p>
    <w:p w:rsidR="00000000" w:rsidRDefault="009115BA">
      <w:pPr>
        <w:pStyle w:val="10"/>
        <w:rPr>
          <w:rStyle w:val="ac"/>
          <w:noProof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18260646" w:history="1">
        <w:r>
          <w:rPr>
            <w:rStyle w:val="ac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_Toc11826064</w:instrText>
        </w:r>
        <w:r>
          <w:rPr>
            <w:noProof/>
            <w:webHidden/>
          </w:rPr>
          <w:instrText xml:space="preserve">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9115BA"/>
    <w:p w:rsidR="00000000" w:rsidRDefault="009115BA">
      <w:pPr>
        <w:pStyle w:val="10"/>
        <w:rPr>
          <w:rStyle w:val="ac"/>
          <w:noProof/>
        </w:rPr>
      </w:pPr>
      <w:hyperlink w:anchor="_Toc118260647" w:history="1">
        <w:r>
          <w:rPr>
            <w:rStyle w:val="ac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/>
    <w:p w:rsidR="00000000" w:rsidRDefault="009115BA">
      <w:pPr>
        <w:pStyle w:val="10"/>
        <w:rPr>
          <w:noProof/>
          <w:sz w:val="24"/>
        </w:rPr>
      </w:pPr>
      <w:hyperlink w:anchor="_Toc118260648" w:history="1">
        <w:r>
          <w:rPr>
            <w:rStyle w:val="ac"/>
            <w:noProof/>
          </w:rPr>
          <w:t>1. 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>
      <w:pPr>
        <w:pStyle w:val="20"/>
        <w:rPr>
          <w:noProof/>
          <w:sz w:val="24"/>
        </w:rPr>
      </w:pPr>
      <w:hyperlink w:anchor="_Toc118260649" w:history="1">
        <w:r>
          <w:rPr>
            <w:rStyle w:val="ac"/>
            <w:bCs/>
            <w:noProof/>
            <w:sz w:val="32"/>
          </w:rPr>
          <w:t>1.1. Назначение програ</w:t>
        </w:r>
        <w:r>
          <w:rPr>
            <w:rStyle w:val="ac"/>
            <w:bCs/>
            <w:noProof/>
            <w:sz w:val="32"/>
          </w:rPr>
          <w:t>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>
      <w:pPr>
        <w:pStyle w:val="20"/>
        <w:rPr>
          <w:noProof/>
          <w:sz w:val="24"/>
        </w:rPr>
      </w:pPr>
      <w:hyperlink w:anchor="_Toc118260650" w:history="1">
        <w:r>
          <w:rPr>
            <w:rStyle w:val="ac"/>
            <w:bCs/>
            <w:noProof/>
            <w:sz w:val="32"/>
          </w:rPr>
          <w:t>1.2. Функции, выполняемые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 w:rsidP="00573D66">
      <w:pPr>
        <w:pStyle w:val="20"/>
        <w:rPr>
          <w:rStyle w:val="ac"/>
          <w:noProof/>
        </w:rPr>
      </w:pPr>
      <w:hyperlink w:anchor="_Toc118260651" w:history="1">
        <w:r>
          <w:rPr>
            <w:rStyle w:val="ac"/>
            <w:bCs/>
            <w:noProof/>
            <w:sz w:val="32"/>
          </w:rPr>
          <w:t>1.3. Условия, необходимые для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/>
    <w:p w:rsidR="00000000" w:rsidRDefault="009115BA">
      <w:pPr>
        <w:pStyle w:val="10"/>
        <w:rPr>
          <w:noProof/>
          <w:sz w:val="24"/>
        </w:rPr>
      </w:pPr>
      <w:hyperlink w:anchor="_Toc118260657" w:history="1">
        <w:r>
          <w:rPr>
            <w:rStyle w:val="ac"/>
            <w:noProof/>
          </w:rPr>
          <w:t>2. 2. Характеристика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 w:rsidP="00573D66">
      <w:pPr>
        <w:pStyle w:val="20"/>
        <w:rPr>
          <w:rStyle w:val="ac"/>
          <w:noProof/>
        </w:rPr>
      </w:pPr>
      <w:hyperlink w:anchor="_Toc118260658" w:history="1">
        <w:r>
          <w:rPr>
            <w:rStyle w:val="ac"/>
            <w:bCs/>
            <w:noProof/>
            <w:sz w:val="32"/>
          </w:rPr>
          <w:t>2.1. Описание основных характеристик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/>
    <w:p w:rsidR="00000000" w:rsidRDefault="009115BA">
      <w:pPr>
        <w:pStyle w:val="10"/>
        <w:rPr>
          <w:noProof/>
          <w:sz w:val="24"/>
        </w:rPr>
      </w:pPr>
      <w:hyperlink w:anchor="_Toc118260663" w:history="1">
        <w:r>
          <w:rPr>
            <w:rStyle w:val="ac"/>
            <w:noProof/>
          </w:rPr>
          <w:t>3. Обращение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</w:instrText>
        </w:r>
        <w:r>
          <w:rPr>
            <w:noProof/>
            <w:webHidden/>
          </w:rPr>
          <w:instrText xml:space="preserve">oc118260663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 w:rsidP="00C7236A">
      <w:pPr>
        <w:pStyle w:val="20"/>
        <w:rPr>
          <w:noProof/>
          <w:sz w:val="24"/>
        </w:rPr>
      </w:pPr>
      <w:hyperlink w:anchor="_Toc118260664" w:history="1">
        <w:r>
          <w:rPr>
            <w:rStyle w:val="ac"/>
            <w:bCs/>
            <w:noProof/>
            <w:sz w:val="32"/>
          </w:rPr>
          <w:t>3.1. Загрузка и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>
      <w:pPr>
        <w:pStyle w:val="20"/>
        <w:rPr>
          <w:rStyle w:val="ac"/>
          <w:noProof/>
        </w:rPr>
      </w:pPr>
      <w:hyperlink w:anchor="_Toc118260668" w:history="1">
        <w:r w:rsidR="00C7236A">
          <w:rPr>
            <w:rStyle w:val="ac"/>
            <w:bCs/>
            <w:noProof/>
            <w:sz w:val="32"/>
          </w:rPr>
          <w:t>3.2</w:t>
        </w:r>
        <w:r>
          <w:rPr>
            <w:rStyle w:val="ac"/>
            <w:bCs/>
            <w:noProof/>
            <w:sz w:val="32"/>
          </w:rPr>
          <w:t>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/>
    <w:p w:rsidR="00000000" w:rsidRDefault="009115BA">
      <w:pPr>
        <w:pStyle w:val="10"/>
        <w:rPr>
          <w:noProof/>
          <w:sz w:val="24"/>
        </w:rPr>
      </w:pPr>
      <w:hyperlink w:anchor="_Toc118260669" w:history="1">
        <w:r>
          <w:rPr>
            <w:rStyle w:val="ac"/>
            <w:noProof/>
          </w:rPr>
          <w:t>4. 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>
      <w:pPr>
        <w:pStyle w:val="20"/>
        <w:rPr>
          <w:noProof/>
          <w:sz w:val="24"/>
        </w:rPr>
      </w:pPr>
      <w:hyperlink w:anchor="_Toc118260670" w:history="1">
        <w:r>
          <w:rPr>
            <w:rStyle w:val="ac"/>
            <w:bCs/>
            <w:noProof/>
            <w:sz w:val="32"/>
          </w:rPr>
          <w:t>4.1. Организация используемой входной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>
      <w:pPr>
        <w:pStyle w:val="20"/>
        <w:rPr>
          <w:rStyle w:val="ac"/>
          <w:noProof/>
        </w:rPr>
      </w:pPr>
      <w:hyperlink w:anchor="_Toc118260671" w:history="1">
        <w:r>
          <w:rPr>
            <w:rStyle w:val="ac"/>
            <w:bCs/>
            <w:noProof/>
            <w:sz w:val="32"/>
          </w:rPr>
          <w:t>4.2. Орга</w:t>
        </w:r>
        <w:r>
          <w:rPr>
            <w:rStyle w:val="ac"/>
            <w:bCs/>
            <w:noProof/>
            <w:sz w:val="32"/>
          </w:rPr>
          <w:t>низация используемой выходной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/>
    <w:p w:rsidR="00000000" w:rsidRDefault="009115BA">
      <w:pPr>
        <w:pStyle w:val="10"/>
        <w:rPr>
          <w:noProof/>
          <w:sz w:val="24"/>
        </w:rPr>
      </w:pPr>
      <w:hyperlink w:anchor="_Toc118260672" w:history="1">
        <w:r>
          <w:rPr>
            <w:rStyle w:val="ac"/>
            <w:noProof/>
          </w:rPr>
          <w:t>5. Сообщения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>
      <w:pPr>
        <w:pStyle w:val="20"/>
        <w:rPr>
          <w:noProof/>
          <w:sz w:val="24"/>
        </w:rPr>
      </w:pPr>
      <w:hyperlink w:anchor="_Toc118260673" w:history="1">
        <w:r>
          <w:rPr>
            <w:rStyle w:val="ac"/>
            <w:bCs/>
            <w:noProof/>
            <w:sz w:val="32"/>
          </w:rPr>
          <w:t>5.1. Сообщение (такое-то)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>
      <w:pPr>
        <w:pStyle w:val="20"/>
        <w:rPr>
          <w:rStyle w:val="ac"/>
          <w:noProof/>
        </w:rPr>
      </w:pPr>
      <w:hyperlink w:anchor="_Toc118260674" w:history="1">
        <w:r>
          <w:rPr>
            <w:rStyle w:val="ac"/>
            <w:bCs/>
            <w:noProof/>
            <w:sz w:val="32"/>
          </w:rPr>
          <w:t>5.2. Сообщение (этакое)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/>
    <w:p w:rsidR="00000000" w:rsidRDefault="009115BA">
      <w:pPr>
        <w:pStyle w:val="10"/>
        <w:rPr>
          <w:noProof/>
          <w:sz w:val="24"/>
        </w:rPr>
      </w:pPr>
      <w:hyperlink w:anchor="_Toc118260675" w:history="1">
        <w:r>
          <w:rPr>
            <w:rStyle w:val="ac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A040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9115BA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000000" w:rsidRDefault="009115BA">
      <w:pPr>
        <w:rPr>
          <w:b/>
          <w:bCs/>
        </w:rPr>
      </w:pPr>
    </w:p>
    <w:p w:rsidR="00000000" w:rsidRDefault="009115BA">
      <w:pPr>
        <w:pStyle w:val="1"/>
        <w:rPr>
          <w:caps/>
          <w:sz w:val="32"/>
        </w:rPr>
      </w:pPr>
      <w:r>
        <w:rPr>
          <w:caps/>
          <w:sz w:val="32"/>
        </w:rPr>
        <w:br w:type="page"/>
      </w:r>
      <w:bookmarkStart w:id="2" w:name="_Toc118260648"/>
      <w:r>
        <w:rPr>
          <w:caps/>
          <w:sz w:val="32"/>
        </w:rPr>
        <w:lastRenderedPageBreak/>
        <w:t>Назначение и условия применения программы</w:t>
      </w:r>
      <w:bookmarkEnd w:id="2"/>
    </w:p>
    <w:p w:rsidR="00000000" w:rsidRDefault="009115BA"/>
    <w:p w:rsidR="00000000" w:rsidRDefault="009115BA"/>
    <w:p w:rsidR="00000000" w:rsidRDefault="009115BA"/>
    <w:p w:rsidR="00000000" w:rsidRDefault="009115BA"/>
    <w:p w:rsidR="00000000" w:rsidRDefault="009115BA">
      <w:pPr>
        <w:pStyle w:val="2"/>
        <w:jc w:val="left"/>
        <w:rPr>
          <w:b/>
          <w:bCs/>
          <w:sz w:val="32"/>
        </w:rPr>
      </w:pPr>
      <w:bookmarkStart w:id="3" w:name="_Toc118260649"/>
      <w:r>
        <w:rPr>
          <w:b/>
          <w:bCs/>
          <w:sz w:val="32"/>
        </w:rPr>
        <w:t>Назначение программы</w:t>
      </w:r>
      <w:bookmarkEnd w:id="3"/>
    </w:p>
    <w:p w:rsidR="00000000" w:rsidRDefault="009115BA"/>
    <w:p w:rsidR="00000000" w:rsidRDefault="009115BA"/>
    <w:p w:rsidR="00000000" w:rsidRDefault="009115BA"/>
    <w:p w:rsidR="00000000" w:rsidRDefault="003A4ECB" w:rsidP="003A4ECB">
      <w:pPr>
        <w:ind w:left="576"/>
      </w:pPr>
      <w:r>
        <w:t>Расчет значений сопротивлений в графе.</w:t>
      </w:r>
    </w:p>
    <w:p w:rsidR="00000000" w:rsidRDefault="009115BA"/>
    <w:p w:rsidR="00000000" w:rsidRDefault="009115BA"/>
    <w:p w:rsidR="00000000" w:rsidRDefault="009115BA"/>
    <w:p w:rsidR="00000000" w:rsidRDefault="009115BA"/>
    <w:p w:rsidR="00000000" w:rsidRDefault="009115BA">
      <w:pPr>
        <w:pStyle w:val="2"/>
        <w:jc w:val="left"/>
        <w:rPr>
          <w:b/>
          <w:bCs/>
          <w:sz w:val="32"/>
        </w:rPr>
      </w:pPr>
      <w:bookmarkStart w:id="4" w:name="_Toc118260650"/>
      <w:r>
        <w:rPr>
          <w:b/>
          <w:bCs/>
          <w:sz w:val="32"/>
        </w:rPr>
        <w:t>Функции, выполняемые программой</w:t>
      </w:r>
      <w:bookmarkEnd w:id="4"/>
    </w:p>
    <w:p w:rsidR="00000000" w:rsidRDefault="009115BA"/>
    <w:p w:rsidR="00000000" w:rsidRDefault="009115BA"/>
    <w:p w:rsidR="00000000" w:rsidRDefault="009115BA"/>
    <w:p w:rsidR="00000000" w:rsidRPr="003A4ECB" w:rsidRDefault="003A4ECB" w:rsidP="003A4ECB">
      <w:pPr>
        <w:ind w:left="576"/>
      </w:pPr>
      <w:r>
        <w:t>Обработка данных из .</w:t>
      </w:r>
      <w:r>
        <w:rPr>
          <w:lang w:val="en-US"/>
        </w:rPr>
        <w:t>xml</w:t>
      </w:r>
      <w:r w:rsidRPr="003A4ECB">
        <w:t xml:space="preserve"> </w:t>
      </w:r>
      <w:r>
        <w:t xml:space="preserve">файла. Расчет значений сопротивлений в графе. Вывод результата в </w:t>
      </w:r>
      <w:r>
        <w:rPr>
          <w:lang w:val="en-US"/>
        </w:rPr>
        <w:t xml:space="preserve">.csv </w:t>
      </w:r>
      <w:r>
        <w:t>файл. Подсчет времени работы программы.</w:t>
      </w:r>
    </w:p>
    <w:p w:rsidR="00000000" w:rsidRDefault="009115BA"/>
    <w:p w:rsidR="00000000" w:rsidRDefault="009115BA"/>
    <w:p w:rsidR="00000000" w:rsidRDefault="009115BA"/>
    <w:p w:rsidR="00000000" w:rsidRDefault="009115BA"/>
    <w:p w:rsidR="00000000" w:rsidRDefault="009115BA">
      <w:pPr>
        <w:pStyle w:val="2"/>
        <w:jc w:val="left"/>
        <w:rPr>
          <w:b/>
          <w:bCs/>
          <w:sz w:val="32"/>
        </w:rPr>
      </w:pPr>
      <w:bookmarkStart w:id="5" w:name="_Toc118260651"/>
      <w:r>
        <w:rPr>
          <w:b/>
          <w:bCs/>
          <w:sz w:val="32"/>
        </w:rPr>
        <w:t>Условия, необходимые для выполнения программы</w:t>
      </w:r>
      <w:bookmarkEnd w:id="5"/>
    </w:p>
    <w:p w:rsidR="00000000" w:rsidRDefault="009115BA"/>
    <w:p w:rsidR="00000000" w:rsidRDefault="009115BA"/>
    <w:p w:rsidR="00000000" w:rsidRDefault="009115BA"/>
    <w:p w:rsidR="00000000" w:rsidRDefault="00573D66" w:rsidP="00573D66">
      <w:pPr>
        <w:ind w:left="576"/>
      </w:pPr>
      <w:r>
        <w:t>Объем оперативной памяти – 1Гб.</w:t>
      </w:r>
    </w:p>
    <w:p w:rsidR="00000000" w:rsidRDefault="00573D66" w:rsidP="00573D66">
      <w:pPr>
        <w:ind w:left="576"/>
      </w:pPr>
      <w:r>
        <w:t xml:space="preserve">Наличие </w:t>
      </w:r>
      <w:r>
        <w:rPr>
          <w:lang w:val="en-US"/>
        </w:rPr>
        <w:t>Python 3.4 (</w:t>
      </w:r>
      <w:r>
        <w:t xml:space="preserve">в </w:t>
      </w:r>
      <w:r>
        <w:rPr>
          <w:lang w:val="en-US"/>
        </w:rPr>
        <w:t>Windows)</w:t>
      </w:r>
    </w:p>
    <w:p w:rsidR="00000000" w:rsidRDefault="009115BA"/>
    <w:p w:rsidR="00000000" w:rsidRDefault="009115BA"/>
    <w:p w:rsidR="00000000" w:rsidRDefault="009115BA"/>
    <w:p w:rsidR="00000000" w:rsidRDefault="009115BA">
      <w:pPr>
        <w:pStyle w:val="1"/>
        <w:rPr>
          <w:caps/>
          <w:sz w:val="32"/>
        </w:rPr>
      </w:pPr>
      <w:bookmarkStart w:id="6" w:name="_Toc118260657"/>
      <w:r>
        <w:rPr>
          <w:caps/>
          <w:sz w:val="32"/>
        </w:rPr>
        <w:t>2. Характеристика программы</w:t>
      </w:r>
      <w:bookmarkEnd w:id="6"/>
    </w:p>
    <w:p w:rsidR="00000000" w:rsidRDefault="009115BA"/>
    <w:p w:rsidR="00000000" w:rsidRDefault="009115BA"/>
    <w:p w:rsidR="00000000" w:rsidRDefault="009115BA"/>
    <w:p w:rsidR="00000000" w:rsidRDefault="009115BA"/>
    <w:p w:rsidR="00000000" w:rsidRDefault="009115BA"/>
    <w:p w:rsidR="00000000" w:rsidRDefault="009115BA"/>
    <w:p w:rsidR="00000000" w:rsidRDefault="009115BA"/>
    <w:p w:rsidR="00000000" w:rsidRDefault="009115BA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7" w:name="_Toc118260658"/>
      <w:r>
        <w:rPr>
          <w:b/>
          <w:bCs/>
          <w:sz w:val="32"/>
        </w:rPr>
        <w:t>Описание основных характеристик программы</w:t>
      </w:r>
      <w:bookmarkEnd w:id="7"/>
    </w:p>
    <w:p w:rsidR="00000000" w:rsidRDefault="009115BA"/>
    <w:p w:rsidR="00000000" w:rsidRDefault="009115BA"/>
    <w:p w:rsidR="00000000" w:rsidRPr="00C7236A" w:rsidRDefault="00C7236A">
      <w:r>
        <w:t xml:space="preserve">Программа работает за </w:t>
      </w:r>
      <w:r>
        <w:rPr>
          <w:lang w:val="en-US"/>
        </w:rPr>
        <w:t>O</w:t>
      </w:r>
      <w:r w:rsidRPr="00C7236A">
        <w:t>(</w:t>
      </w:r>
      <w:r>
        <w:rPr>
          <w:lang w:val="en-US"/>
        </w:rPr>
        <w:t>n</w:t>
      </w:r>
      <w:r w:rsidRPr="00C7236A">
        <w:rPr>
          <w:vertAlign w:val="superscript"/>
        </w:rPr>
        <w:t>3</w:t>
      </w:r>
      <w:r w:rsidRPr="00C7236A">
        <w:t>).</w:t>
      </w:r>
    </w:p>
    <w:p w:rsidR="00000000" w:rsidRDefault="009115BA" w:rsidP="00573D66">
      <w:pPr>
        <w:rPr>
          <w:sz w:val="28"/>
        </w:rPr>
      </w:pPr>
      <w:r>
        <w:tab/>
      </w:r>
    </w:p>
    <w:p w:rsidR="00000000" w:rsidRDefault="009115BA"/>
    <w:p w:rsidR="00000000" w:rsidRDefault="009115BA"/>
    <w:p w:rsidR="00000000" w:rsidRDefault="009115BA"/>
    <w:p w:rsidR="00000000" w:rsidRDefault="009115BA"/>
    <w:p w:rsidR="00000000" w:rsidRDefault="009115BA">
      <w:pPr>
        <w:pStyle w:val="1"/>
        <w:rPr>
          <w:caps/>
          <w:sz w:val="32"/>
        </w:rPr>
      </w:pPr>
      <w:bookmarkStart w:id="8" w:name="_Toc118260663"/>
      <w:r>
        <w:rPr>
          <w:caps/>
          <w:sz w:val="32"/>
        </w:rPr>
        <w:t>Обращение к программе</w:t>
      </w:r>
      <w:bookmarkEnd w:id="8"/>
    </w:p>
    <w:p w:rsidR="00000000" w:rsidRDefault="009115BA"/>
    <w:p w:rsidR="00000000" w:rsidRDefault="009115BA"/>
    <w:p w:rsidR="00000000" w:rsidRDefault="009115BA"/>
    <w:p w:rsidR="00000000" w:rsidRDefault="009115BA"/>
    <w:p w:rsidR="00000000" w:rsidRDefault="009115BA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9" w:name="_Toc118260664"/>
      <w:r>
        <w:rPr>
          <w:b/>
          <w:bCs/>
          <w:sz w:val="32"/>
        </w:rPr>
        <w:t>Загрузка и запуск программы</w:t>
      </w:r>
      <w:bookmarkEnd w:id="9"/>
    </w:p>
    <w:p w:rsidR="00000000" w:rsidRDefault="009115BA"/>
    <w:p w:rsidR="00000000" w:rsidRDefault="009115BA"/>
    <w:p w:rsidR="00000000" w:rsidRDefault="009115BA"/>
    <w:p w:rsidR="00000000" w:rsidRDefault="00C7236A" w:rsidP="00C7236A">
      <w:pPr>
        <w:ind w:left="576"/>
      </w:pPr>
      <w:r>
        <w:t>Программа запускается из командной строки командой:</w:t>
      </w:r>
    </w:p>
    <w:p w:rsidR="00000000" w:rsidRDefault="00C7236A" w:rsidP="00C7236A">
      <w:pPr>
        <w:ind w:left="576"/>
      </w:pPr>
      <w:r>
        <w:rPr>
          <w:lang w:val="en-US"/>
        </w:rPr>
        <w:t>python</w:t>
      </w:r>
      <w:r w:rsidRPr="00C7236A">
        <w:t xml:space="preserve"> </w:t>
      </w:r>
      <w:r>
        <w:t xml:space="preserve">«имя файла с программой» «имя входного файла» «имя выходного файла» </w:t>
      </w:r>
    </w:p>
    <w:p w:rsidR="00000000" w:rsidRDefault="009115BA"/>
    <w:p w:rsidR="00000000" w:rsidRDefault="009115BA"/>
    <w:p w:rsidR="00000000" w:rsidRDefault="009115BA"/>
    <w:p w:rsidR="00000000" w:rsidRDefault="009115BA">
      <w:pPr>
        <w:pStyle w:val="2"/>
        <w:jc w:val="left"/>
        <w:rPr>
          <w:b/>
          <w:bCs/>
          <w:sz w:val="32"/>
        </w:rPr>
      </w:pPr>
      <w:bookmarkStart w:id="10" w:name="_Toc118260668"/>
      <w:r>
        <w:rPr>
          <w:b/>
          <w:bCs/>
          <w:sz w:val="32"/>
        </w:rPr>
        <w:t>Завершение работы программы</w:t>
      </w:r>
      <w:bookmarkEnd w:id="10"/>
    </w:p>
    <w:p w:rsidR="00000000" w:rsidRDefault="009115BA"/>
    <w:p w:rsidR="00000000" w:rsidRDefault="009115BA"/>
    <w:p w:rsidR="00000000" w:rsidRDefault="009115BA"/>
    <w:p w:rsidR="00000000" w:rsidRDefault="00C7236A" w:rsidP="00C7236A">
      <w:pPr>
        <w:ind w:left="576"/>
      </w:pPr>
      <w:r>
        <w:t>Программа завершает работу после того как выведет время работы.</w:t>
      </w:r>
    </w:p>
    <w:p w:rsidR="00000000" w:rsidRDefault="009115BA"/>
    <w:p w:rsidR="00000000" w:rsidRDefault="009115BA"/>
    <w:p w:rsidR="00000000" w:rsidRDefault="009115BA"/>
    <w:p w:rsidR="00000000" w:rsidRDefault="009115BA"/>
    <w:p w:rsidR="00000000" w:rsidRDefault="009115BA">
      <w:pPr>
        <w:pStyle w:val="1"/>
        <w:rPr>
          <w:caps/>
          <w:sz w:val="32"/>
        </w:rPr>
      </w:pPr>
      <w:bookmarkStart w:id="11" w:name="_Toc118260669"/>
      <w:r>
        <w:rPr>
          <w:caps/>
          <w:sz w:val="32"/>
        </w:rPr>
        <w:t>Входные и выходные данные</w:t>
      </w:r>
      <w:bookmarkEnd w:id="11"/>
    </w:p>
    <w:p w:rsidR="00000000" w:rsidRDefault="009115BA"/>
    <w:p w:rsidR="00000000" w:rsidRDefault="009115BA"/>
    <w:p w:rsidR="00000000" w:rsidRDefault="009115BA"/>
    <w:p w:rsidR="00000000" w:rsidRDefault="009115BA"/>
    <w:p w:rsidR="00000000" w:rsidRDefault="009115BA">
      <w:pPr>
        <w:pStyle w:val="2"/>
        <w:numPr>
          <w:ilvl w:val="1"/>
          <w:numId w:val="13"/>
        </w:numPr>
        <w:jc w:val="left"/>
        <w:rPr>
          <w:b/>
          <w:bCs/>
          <w:sz w:val="32"/>
        </w:rPr>
      </w:pPr>
      <w:bookmarkStart w:id="12" w:name="_Toc118260670"/>
      <w:r>
        <w:rPr>
          <w:b/>
          <w:bCs/>
          <w:sz w:val="32"/>
        </w:rPr>
        <w:t>Организация используемой входной информации</w:t>
      </w:r>
      <w:bookmarkEnd w:id="12"/>
    </w:p>
    <w:p w:rsidR="00000000" w:rsidRDefault="009115BA"/>
    <w:p w:rsidR="00000000" w:rsidRDefault="009115BA"/>
    <w:p w:rsidR="00000000" w:rsidRDefault="009115BA"/>
    <w:p w:rsidR="00C7236A" w:rsidRPr="00C7236A" w:rsidRDefault="00C7236A" w:rsidP="00C7236A">
      <w:pPr>
        <w:autoSpaceDE w:val="0"/>
        <w:autoSpaceDN w:val="0"/>
        <w:adjustRightInd w:val="0"/>
        <w:ind w:left="576"/>
      </w:pPr>
      <w:r w:rsidRPr="00C7236A">
        <w:t>Входные данные представлены в виде XML-файла, который содержит</w:t>
      </w:r>
    </w:p>
    <w:p w:rsidR="00C7236A" w:rsidRPr="00C7236A" w:rsidRDefault="00C7236A" w:rsidP="00C7236A">
      <w:pPr>
        <w:autoSpaceDE w:val="0"/>
        <w:autoSpaceDN w:val="0"/>
        <w:adjustRightInd w:val="0"/>
        <w:ind w:left="576"/>
      </w:pPr>
      <w:r w:rsidRPr="00C7236A">
        <w:t>элементы:</w:t>
      </w:r>
    </w:p>
    <w:p w:rsidR="00C7236A" w:rsidRPr="00C7236A" w:rsidRDefault="00C7236A" w:rsidP="00C7236A">
      <w:pPr>
        <w:autoSpaceDE w:val="0"/>
        <w:autoSpaceDN w:val="0"/>
        <w:adjustRightInd w:val="0"/>
        <w:ind w:left="576" w:firstLine="132"/>
      </w:pPr>
      <w:r w:rsidRPr="00C7236A">
        <w:t xml:space="preserve">• </w:t>
      </w:r>
      <w:r w:rsidRPr="00C7236A">
        <w:rPr>
          <w:b/>
          <w:bCs/>
        </w:rPr>
        <w:t xml:space="preserve">net </w:t>
      </w:r>
      <w:r w:rsidRPr="00C7236A">
        <w:t xml:space="preserve">с целочисленным </w:t>
      </w:r>
      <w:r w:rsidRPr="00C7236A">
        <w:t>атрибутом</w:t>
      </w:r>
      <w:r w:rsidRPr="00C7236A">
        <w:t xml:space="preserve"> </w:t>
      </w:r>
      <w:r w:rsidRPr="00C7236A">
        <w:rPr>
          <w:b/>
          <w:bCs/>
        </w:rPr>
        <w:t xml:space="preserve">id </w:t>
      </w:r>
      <w:r w:rsidRPr="00C7236A">
        <w:t>– узел цепи</w:t>
      </w:r>
    </w:p>
    <w:p w:rsidR="00C7236A" w:rsidRPr="00C7236A" w:rsidRDefault="00C7236A" w:rsidP="00C7236A">
      <w:pPr>
        <w:autoSpaceDE w:val="0"/>
        <w:autoSpaceDN w:val="0"/>
        <w:adjustRightInd w:val="0"/>
        <w:ind w:left="576" w:firstLine="132"/>
      </w:pPr>
      <w:r w:rsidRPr="00C7236A">
        <w:t xml:space="preserve">• </w:t>
      </w:r>
      <w:r w:rsidRPr="00C7236A">
        <w:rPr>
          <w:b/>
          <w:bCs/>
        </w:rPr>
        <w:t xml:space="preserve">resistor </w:t>
      </w:r>
      <w:r w:rsidRPr="00C7236A">
        <w:t xml:space="preserve">c вещественным </w:t>
      </w:r>
      <w:r w:rsidRPr="00C7236A">
        <w:t>атрибутом</w:t>
      </w:r>
      <w:r w:rsidRPr="00C7236A">
        <w:t xml:space="preserve"> </w:t>
      </w:r>
      <w:r w:rsidRPr="00C7236A">
        <w:rPr>
          <w:b/>
          <w:bCs/>
        </w:rPr>
        <w:t xml:space="preserve">resistance </w:t>
      </w:r>
      <w:r w:rsidRPr="00C7236A">
        <w:t>– резистор</w:t>
      </w:r>
    </w:p>
    <w:p w:rsidR="00C7236A" w:rsidRPr="00C7236A" w:rsidRDefault="00C7236A" w:rsidP="00C7236A">
      <w:pPr>
        <w:autoSpaceDE w:val="0"/>
        <w:autoSpaceDN w:val="0"/>
        <w:adjustRightInd w:val="0"/>
        <w:ind w:left="576" w:firstLine="132"/>
      </w:pPr>
      <w:r w:rsidRPr="00C7236A">
        <w:t xml:space="preserve">• </w:t>
      </w:r>
      <w:r w:rsidRPr="00C7236A">
        <w:rPr>
          <w:b/>
          <w:bCs/>
        </w:rPr>
        <w:t xml:space="preserve">сapactor </w:t>
      </w:r>
      <w:r w:rsidRPr="00C7236A">
        <w:t xml:space="preserve">c вещественным </w:t>
      </w:r>
      <w:r w:rsidRPr="00C7236A">
        <w:t>атрибутом</w:t>
      </w:r>
      <w:r w:rsidRPr="00C7236A">
        <w:t xml:space="preserve"> </w:t>
      </w:r>
      <w:r w:rsidRPr="00C7236A">
        <w:rPr>
          <w:b/>
          <w:bCs/>
        </w:rPr>
        <w:t xml:space="preserve">resistance </w:t>
      </w:r>
      <w:r w:rsidRPr="00C7236A">
        <w:t>– конденсатор</w:t>
      </w:r>
    </w:p>
    <w:p w:rsidR="00C7236A" w:rsidRPr="00C7236A" w:rsidRDefault="00C7236A" w:rsidP="00C7236A">
      <w:pPr>
        <w:autoSpaceDE w:val="0"/>
        <w:autoSpaceDN w:val="0"/>
        <w:adjustRightInd w:val="0"/>
        <w:ind w:left="576" w:firstLine="132"/>
        <w:rPr>
          <w:lang w:val="en-US"/>
        </w:rPr>
      </w:pPr>
      <w:r w:rsidRPr="00C7236A">
        <w:rPr>
          <w:lang w:val="en-US"/>
        </w:rPr>
        <w:t xml:space="preserve">• </w:t>
      </w:r>
      <w:r w:rsidRPr="00C7236A">
        <w:rPr>
          <w:b/>
          <w:bCs/>
          <w:lang w:val="en-US"/>
        </w:rPr>
        <w:t xml:space="preserve">diode </w:t>
      </w:r>
      <w:r w:rsidRPr="00C7236A">
        <w:rPr>
          <w:lang w:val="en-US"/>
        </w:rPr>
        <w:t xml:space="preserve">c </w:t>
      </w:r>
      <w:r w:rsidRPr="00C7236A">
        <w:t>вещественными</w:t>
      </w:r>
      <w:r w:rsidRPr="00C7236A">
        <w:rPr>
          <w:lang w:val="en-US"/>
        </w:rPr>
        <w:t xml:space="preserve"> </w:t>
      </w:r>
      <w:r w:rsidRPr="00C7236A">
        <w:t>атрибутами</w:t>
      </w:r>
      <w:r w:rsidRPr="00C7236A">
        <w:rPr>
          <w:lang w:val="en-US"/>
        </w:rPr>
        <w:t xml:space="preserve"> </w:t>
      </w:r>
      <w:r w:rsidRPr="00C7236A">
        <w:rPr>
          <w:b/>
          <w:bCs/>
          <w:lang w:val="en-US"/>
        </w:rPr>
        <w:t xml:space="preserve">resistance </w:t>
      </w:r>
      <w:r w:rsidRPr="00C7236A">
        <w:t>и</w:t>
      </w:r>
      <w:r w:rsidRPr="00C7236A">
        <w:rPr>
          <w:lang w:val="en-US"/>
        </w:rPr>
        <w:t xml:space="preserve"> </w:t>
      </w:r>
      <w:r w:rsidRPr="00C7236A">
        <w:rPr>
          <w:b/>
          <w:bCs/>
          <w:lang w:val="en-US"/>
        </w:rPr>
        <w:t xml:space="preserve">reverse_resistance </w:t>
      </w:r>
      <w:r w:rsidRPr="00C7236A">
        <w:rPr>
          <w:lang w:val="en-US"/>
        </w:rPr>
        <w:t>–</w:t>
      </w:r>
    </w:p>
    <w:p w:rsidR="00C7236A" w:rsidRPr="00C7236A" w:rsidRDefault="00C7236A" w:rsidP="00C7236A">
      <w:pPr>
        <w:autoSpaceDE w:val="0"/>
        <w:autoSpaceDN w:val="0"/>
        <w:adjustRightInd w:val="0"/>
        <w:ind w:left="576"/>
      </w:pPr>
      <w:r w:rsidRPr="00C7236A">
        <w:t xml:space="preserve">диод; </w:t>
      </w:r>
      <w:r w:rsidRPr="00C7236A">
        <w:rPr>
          <w:b/>
          <w:bCs/>
        </w:rPr>
        <w:t xml:space="preserve">аттрибут resistance </w:t>
      </w:r>
      <w:r w:rsidRPr="00C7236A">
        <w:t>– это сопротивление в прямом направлении,</w:t>
      </w:r>
    </w:p>
    <w:p w:rsidR="00C7236A" w:rsidRDefault="00C7236A" w:rsidP="00C7236A">
      <w:pPr>
        <w:autoSpaceDE w:val="0"/>
        <w:autoSpaceDN w:val="0"/>
        <w:adjustRightInd w:val="0"/>
        <w:ind w:left="576"/>
      </w:pPr>
      <w:r w:rsidRPr="00C7236A">
        <w:rPr>
          <w:b/>
          <w:bCs/>
        </w:rPr>
        <w:t xml:space="preserve">reverse_resistance </w:t>
      </w:r>
      <w:r w:rsidRPr="00C7236A">
        <w:t>– сопротивление в обратном направлении.</w:t>
      </w:r>
    </w:p>
    <w:p w:rsidR="00C7236A" w:rsidRPr="00C7236A" w:rsidRDefault="00C7236A" w:rsidP="00C7236A">
      <w:pPr>
        <w:autoSpaceDE w:val="0"/>
        <w:autoSpaceDN w:val="0"/>
        <w:adjustRightInd w:val="0"/>
        <w:ind w:left="576"/>
      </w:pPr>
    </w:p>
    <w:p w:rsidR="00C7236A" w:rsidRPr="00C7236A" w:rsidRDefault="00C7236A" w:rsidP="00C7236A">
      <w:pPr>
        <w:autoSpaceDE w:val="0"/>
        <w:autoSpaceDN w:val="0"/>
        <w:adjustRightInd w:val="0"/>
        <w:ind w:left="576"/>
      </w:pPr>
      <w:r w:rsidRPr="00C7236A">
        <w:t xml:space="preserve">Кроме того, все элементы, кроме </w:t>
      </w:r>
      <w:r w:rsidRPr="00C7236A">
        <w:rPr>
          <w:b/>
          <w:bCs/>
        </w:rPr>
        <w:t>net</w:t>
      </w:r>
      <w:r w:rsidRPr="00C7236A">
        <w:t xml:space="preserve">, имеют целочисленные </w:t>
      </w:r>
      <w:r w:rsidRPr="00C7236A">
        <w:t>атрибуты</w:t>
      </w:r>
    </w:p>
    <w:p w:rsidR="00C7236A" w:rsidRPr="00C7236A" w:rsidRDefault="00C7236A" w:rsidP="00C7236A">
      <w:pPr>
        <w:autoSpaceDE w:val="0"/>
        <w:autoSpaceDN w:val="0"/>
        <w:adjustRightInd w:val="0"/>
        <w:ind w:left="576"/>
      </w:pPr>
      <w:r w:rsidRPr="00C7236A">
        <w:rPr>
          <w:b/>
          <w:bCs/>
        </w:rPr>
        <w:t xml:space="preserve">net_from </w:t>
      </w:r>
      <w:r w:rsidRPr="00C7236A">
        <w:t xml:space="preserve">и </w:t>
      </w:r>
      <w:r w:rsidRPr="00C7236A">
        <w:rPr>
          <w:b/>
          <w:bCs/>
        </w:rPr>
        <w:t>net_to</w:t>
      </w:r>
      <w:r w:rsidRPr="00C7236A">
        <w:t>, которые обозначают id соответствующих узлов, к которым</w:t>
      </w:r>
    </w:p>
    <w:p w:rsidR="00000000" w:rsidRPr="00C7236A" w:rsidRDefault="00C7236A" w:rsidP="00C7236A">
      <w:pPr>
        <w:ind w:left="576"/>
      </w:pPr>
      <w:r w:rsidRPr="00C7236A">
        <w:t>эти элементы подключены.</w:t>
      </w:r>
    </w:p>
    <w:p w:rsidR="00000000" w:rsidRDefault="009115BA"/>
    <w:p w:rsidR="00000000" w:rsidRDefault="009115BA"/>
    <w:p w:rsidR="00000000" w:rsidRDefault="009115BA"/>
    <w:p w:rsidR="00000000" w:rsidRDefault="009115BA">
      <w:pPr>
        <w:pStyle w:val="2"/>
        <w:jc w:val="left"/>
        <w:rPr>
          <w:b/>
          <w:bCs/>
          <w:sz w:val="32"/>
        </w:rPr>
      </w:pPr>
      <w:bookmarkStart w:id="13" w:name="_Toc118260671"/>
      <w:r>
        <w:rPr>
          <w:b/>
          <w:bCs/>
          <w:sz w:val="32"/>
        </w:rPr>
        <w:lastRenderedPageBreak/>
        <w:t>Организация используемой выходной информац</w:t>
      </w:r>
      <w:r>
        <w:rPr>
          <w:b/>
          <w:bCs/>
          <w:sz w:val="32"/>
        </w:rPr>
        <w:t>ии</w:t>
      </w:r>
      <w:bookmarkEnd w:id="13"/>
    </w:p>
    <w:p w:rsidR="00000000" w:rsidRDefault="009115BA"/>
    <w:p w:rsidR="00000000" w:rsidRDefault="009115BA"/>
    <w:p w:rsidR="00000000" w:rsidRDefault="009115BA"/>
    <w:p w:rsidR="00000000" w:rsidRPr="00C7236A" w:rsidRDefault="00C7236A" w:rsidP="00C7236A">
      <w:pPr>
        <w:ind w:left="576"/>
      </w:pPr>
      <w:r>
        <w:t xml:space="preserve">На выходе получается </w:t>
      </w:r>
      <w:r w:rsidRPr="00C7236A">
        <w:t>.</w:t>
      </w:r>
      <w:r>
        <w:rPr>
          <w:lang w:val="en-US"/>
        </w:rPr>
        <w:t>csv</w:t>
      </w:r>
      <w:r>
        <w:t xml:space="preserve"> файл, содержащий сопротивления между всеми узлами цепи.</w:t>
      </w:r>
    </w:p>
    <w:p w:rsidR="00000000" w:rsidRDefault="009115BA"/>
    <w:p w:rsidR="00000000" w:rsidRDefault="009115BA"/>
    <w:p w:rsidR="00000000" w:rsidRDefault="009115BA"/>
    <w:p w:rsidR="00000000" w:rsidRDefault="009115BA"/>
    <w:p w:rsidR="00000000" w:rsidRDefault="009115BA">
      <w:pPr>
        <w:pStyle w:val="1"/>
        <w:rPr>
          <w:caps/>
          <w:sz w:val="32"/>
        </w:rPr>
      </w:pPr>
      <w:bookmarkStart w:id="14" w:name="_Toc118260672"/>
      <w:r>
        <w:rPr>
          <w:caps/>
          <w:sz w:val="32"/>
        </w:rPr>
        <w:t>Сообщения</w:t>
      </w:r>
      <w:bookmarkEnd w:id="14"/>
    </w:p>
    <w:p w:rsidR="00000000" w:rsidRDefault="009115BA"/>
    <w:p w:rsidR="00000000" w:rsidRDefault="009115BA"/>
    <w:p w:rsidR="00C7236A" w:rsidRDefault="00C7236A" w:rsidP="00C7236A">
      <w:pPr>
        <w:ind w:left="432"/>
      </w:pPr>
      <w:r>
        <w:t>Сообщений не выдается.</w:t>
      </w:r>
    </w:p>
    <w:p w:rsidR="00A04054" w:rsidRDefault="00A04054">
      <w:pPr>
        <w:rPr>
          <w:sz w:val="2"/>
        </w:rPr>
      </w:pPr>
      <w:bookmarkStart w:id="15" w:name="_GoBack"/>
      <w:bookmarkEnd w:id="15"/>
    </w:p>
    <w:sectPr w:rsidR="00A04054">
      <w:headerReference w:type="default" r:id="rId8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5BA" w:rsidRDefault="009115BA">
      <w:r>
        <w:separator/>
      </w:r>
    </w:p>
  </w:endnote>
  <w:endnote w:type="continuationSeparator" w:id="0">
    <w:p w:rsidR="009115BA" w:rsidRDefault="0091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5BA" w:rsidRDefault="009115BA">
      <w:r>
        <w:separator/>
      </w:r>
    </w:p>
  </w:footnote>
  <w:footnote w:type="continuationSeparator" w:id="0">
    <w:p w:rsidR="009115BA" w:rsidRDefault="009115BA">
      <w:r>
        <w:continuationSeparator/>
      </w:r>
    </w:p>
  </w:footnote>
  <w:footnote w:id="1">
    <w:p w:rsidR="00000000" w:rsidRDefault="009115BA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000000" w:rsidRDefault="009115BA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000000" w:rsidRDefault="009115BA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000000" w:rsidRDefault="009115BA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000000" w:rsidRDefault="009115BA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</w:t>
      </w:r>
      <w:r>
        <w:rPr>
          <w:sz w:val="22"/>
        </w:rPr>
        <w:t>06-78*  ЕСПД. Общие требования к программным документам, выполненным печатным способом</w:t>
      </w:r>
    </w:p>
  </w:footnote>
  <w:footnote w:id="6">
    <w:p w:rsidR="00000000" w:rsidRDefault="009115BA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19.504-79*  ЕСПД. Руководство программиста. Требования к содержанию и оформлению</w:t>
      </w:r>
    </w:p>
  </w:footnote>
  <w:footnote w:id="7">
    <w:p w:rsidR="00000000" w:rsidRDefault="009115BA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</w:t>
      </w:r>
      <w:r>
        <w:rPr>
          <w:sz w:val="22"/>
        </w:rPr>
        <w:t>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115BA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C7236A">
      <w:rPr>
        <w:rStyle w:val="a4"/>
        <w:b/>
        <w:bCs/>
        <w:noProof/>
        <w:sz w:val="32"/>
        <w:szCs w:val="32"/>
      </w:rPr>
      <w:t>1</w:t>
    </w:r>
    <w:r>
      <w:rPr>
        <w:rStyle w:val="a4"/>
        <w:b/>
        <w:bCs/>
        <w:sz w:val="32"/>
        <w:szCs w:val="32"/>
      </w:rPr>
      <w:fldChar w:fldCharType="end"/>
    </w:r>
  </w:p>
  <w:p w:rsidR="00000000" w:rsidRDefault="009115BA" w:rsidP="003A4ECB">
    <w:pPr>
      <w:pStyle w:val="a3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A45B05"/>
    <w:multiLevelType w:val="multilevel"/>
    <w:tmpl w:val="1DE4F2E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54"/>
    <w:rsid w:val="003A4ECB"/>
    <w:rsid w:val="00573D66"/>
    <w:rsid w:val="009115BA"/>
    <w:rsid w:val="00A04054"/>
    <w:rsid w:val="00C7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21427-6C89-4EED-8697-9CDA4954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sktop\ESPD_33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FEBE3-AE91-4C58-A313-F720FF3C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программиста.dot</Template>
  <TotalTime>49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Links>
    <vt:vector size="180" baseType="variant"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_Toc118260675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_Toc118260674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_Toc118260673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_Toc118260672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_Toc118260671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_Toc118260670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_Toc118260669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_Toc118260668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_Toc118260667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_Toc118260666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_Toc118260665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_Toc118260664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_Toc118260663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_Toc118260662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_Toc118260661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_Toc118260660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_Toc118260659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_Toc118260658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_Toc118260657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_Toc118260656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_Toc118260655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_Toc118260654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_Toc118260653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_Toc118260652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_Toc118260651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_Toc118260650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_Toc118260649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_Toc118260648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_Toc118260647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_Toc118260646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</cp:revision>
  <cp:lastPrinted>2005-09-30T07:24:00Z</cp:lastPrinted>
  <dcterms:created xsi:type="dcterms:W3CDTF">2015-02-14T21:17:00Z</dcterms:created>
  <dcterms:modified xsi:type="dcterms:W3CDTF">2015-02-14T22:06:00Z</dcterms:modified>
</cp:coreProperties>
</file>